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57D919" w14:textId="77777777" w:rsidR="00BB0979" w:rsidRDefault="009B2160" w:rsidP="009B2160">
      <w:pPr>
        <w:pStyle w:val="Ttulo1"/>
      </w:pPr>
      <w:r>
        <w:t>Textos TradúceTe</w:t>
      </w:r>
    </w:p>
    <w:p w14:paraId="0D30871A" w14:textId="77777777" w:rsidR="009B2160" w:rsidRDefault="009B2160" w:rsidP="009B2160">
      <w:pPr>
        <w:pStyle w:val="Ttulo2"/>
      </w:pPr>
      <w:r>
        <w:t>Inicio</w:t>
      </w:r>
    </w:p>
    <w:p w14:paraId="19BB9CF5" w14:textId="77777777" w:rsidR="009B2160" w:rsidRDefault="009B2160" w:rsidP="009B2160"/>
    <w:p w14:paraId="4D81126F" w14:textId="77777777" w:rsidR="00301B32" w:rsidRDefault="00301B32" w:rsidP="00301B32">
      <w:pPr>
        <w:pStyle w:val="Ttulo2"/>
      </w:pPr>
      <w:r>
        <w:t>Testimonios</w:t>
      </w:r>
    </w:p>
    <w:p w14:paraId="6BAD0556" w14:textId="77777777" w:rsidR="00301B32" w:rsidRDefault="00301B32" w:rsidP="00301B32">
      <w:pPr>
        <w:pStyle w:val="Listaconnmeros"/>
      </w:pPr>
      <w:r>
        <w:t xml:space="preserve"> </w:t>
      </w:r>
    </w:p>
    <w:p w14:paraId="67B2AC5A" w14:textId="77777777" w:rsidR="00301B32" w:rsidRDefault="00301B32" w:rsidP="00301B32">
      <w:pPr>
        <w:pStyle w:val="Listaconnmeros"/>
      </w:pPr>
      <w:r>
        <w:t xml:space="preserve"> </w:t>
      </w:r>
    </w:p>
    <w:p w14:paraId="4C8AD921" w14:textId="77777777" w:rsidR="00301B32" w:rsidRDefault="00301B32" w:rsidP="00301B32">
      <w:pPr>
        <w:pStyle w:val="Listaconnmeros"/>
      </w:pPr>
      <w:r>
        <w:t xml:space="preserve"> </w:t>
      </w:r>
    </w:p>
    <w:p w14:paraId="05B89811" w14:textId="77777777" w:rsidR="00301B32" w:rsidRDefault="00301B32" w:rsidP="00301B32">
      <w:pPr>
        <w:pStyle w:val="Listaconnmeros"/>
      </w:pPr>
      <w:r>
        <w:t xml:space="preserve"> </w:t>
      </w:r>
    </w:p>
    <w:p w14:paraId="15AE65D2" w14:textId="77777777" w:rsidR="00301B32" w:rsidRDefault="00301B32" w:rsidP="00301B32">
      <w:pPr>
        <w:pStyle w:val="Listaconnmeros"/>
      </w:pPr>
      <w:r>
        <w:t xml:space="preserve"> </w:t>
      </w:r>
    </w:p>
    <w:p w14:paraId="5E84F21E" w14:textId="77777777" w:rsidR="00301B32" w:rsidRPr="00301B32" w:rsidRDefault="00301B32" w:rsidP="00301B32">
      <w:pPr>
        <w:pStyle w:val="Listaconnmeros"/>
      </w:pPr>
    </w:p>
    <w:p w14:paraId="2D495805" w14:textId="77777777" w:rsidR="009B2160" w:rsidRDefault="009B2160" w:rsidP="009B2160">
      <w:pPr>
        <w:pStyle w:val="Ttulo2"/>
      </w:pPr>
      <w:r>
        <w:t>Sobre mí</w:t>
      </w:r>
    </w:p>
    <w:p w14:paraId="71C2799A" w14:textId="77777777" w:rsidR="009B2160" w:rsidRPr="009B2160" w:rsidRDefault="009B2160" w:rsidP="009B2160"/>
    <w:p w14:paraId="4CBFF537" w14:textId="77777777" w:rsidR="009B2160" w:rsidRDefault="009B2160" w:rsidP="00301B32">
      <w:pPr>
        <w:pStyle w:val="Ttulo2"/>
      </w:pPr>
      <w:r>
        <w:t>Traducción</w:t>
      </w:r>
    </w:p>
    <w:p w14:paraId="7B2F2AF3" w14:textId="77777777" w:rsidR="00301B32" w:rsidRDefault="00301B32" w:rsidP="00301B32">
      <w:pPr>
        <w:pStyle w:val="Encabezado"/>
      </w:pPr>
      <w:r>
        <w:t>Texto introducción:</w:t>
      </w:r>
    </w:p>
    <w:p w14:paraId="5B8FA2AA" w14:textId="77777777" w:rsidR="00301B32" w:rsidRPr="00301B32" w:rsidRDefault="00301B32" w:rsidP="00301B32">
      <w:pPr>
        <w:pStyle w:val="Encabezado"/>
      </w:pPr>
    </w:p>
    <w:p w14:paraId="30602D4C" w14:textId="77777777" w:rsidR="00301B32" w:rsidRDefault="00301B32" w:rsidP="00301B32">
      <w:pPr>
        <w:pStyle w:val="Encabezado"/>
      </w:pPr>
      <w:r>
        <w:t>Resumen</w:t>
      </w:r>
      <w:r>
        <w:t xml:space="preserve"> Jurada</w:t>
      </w:r>
      <w:r>
        <w:t>:</w:t>
      </w:r>
    </w:p>
    <w:p w14:paraId="74B698C5" w14:textId="77777777" w:rsidR="00301B32" w:rsidRDefault="00301B32" w:rsidP="00301B32">
      <w:pPr>
        <w:pStyle w:val="Encabezado"/>
      </w:pPr>
    </w:p>
    <w:p w14:paraId="1C0FA771" w14:textId="77777777" w:rsidR="00301B32" w:rsidRDefault="00301B32" w:rsidP="00301B32">
      <w:pPr>
        <w:pStyle w:val="Encabezado"/>
      </w:pPr>
      <w:r>
        <w:t>Resumen Jurídica</w:t>
      </w:r>
      <w:r>
        <w:t>:</w:t>
      </w:r>
    </w:p>
    <w:p w14:paraId="1F9766DB" w14:textId="77777777" w:rsidR="00301B32" w:rsidRDefault="00301B32" w:rsidP="00301B32">
      <w:pPr>
        <w:pStyle w:val="Encabezado"/>
      </w:pPr>
    </w:p>
    <w:p w14:paraId="0E519A02" w14:textId="77777777" w:rsidR="00301B32" w:rsidRDefault="00301B32" w:rsidP="00301B32">
      <w:pPr>
        <w:pStyle w:val="Encabezado"/>
      </w:pPr>
      <w:r>
        <w:t>Resumen Económica:</w:t>
      </w:r>
    </w:p>
    <w:p w14:paraId="6B8DE5E9" w14:textId="77777777" w:rsidR="00301B32" w:rsidRDefault="00301B32" w:rsidP="00301B32">
      <w:pPr>
        <w:pStyle w:val="Encabezado"/>
      </w:pPr>
    </w:p>
    <w:p w14:paraId="3DBA1BC6" w14:textId="77777777" w:rsidR="00301B32" w:rsidRDefault="00301B32" w:rsidP="00301B32">
      <w:pPr>
        <w:pStyle w:val="Encabezado"/>
      </w:pPr>
      <w:r>
        <w:t>Resumen Administrativa:</w:t>
      </w:r>
    </w:p>
    <w:p w14:paraId="27C845C9" w14:textId="77777777" w:rsidR="00301B32" w:rsidRDefault="00301B32" w:rsidP="009B2160"/>
    <w:p w14:paraId="4929F51A" w14:textId="77777777" w:rsidR="009B2160" w:rsidRDefault="009B2160" w:rsidP="00301B32">
      <w:pPr>
        <w:pStyle w:val="Ttulo2"/>
      </w:pPr>
      <w:r>
        <w:t>Traducción Jurada</w:t>
      </w:r>
    </w:p>
    <w:p w14:paraId="69ACD26A" w14:textId="77777777" w:rsidR="00301B32" w:rsidRPr="00301B32" w:rsidRDefault="00301B32" w:rsidP="00301B32"/>
    <w:p w14:paraId="261122E5" w14:textId="77777777" w:rsidR="009B2160" w:rsidRDefault="009B2160" w:rsidP="00301B32">
      <w:pPr>
        <w:pStyle w:val="Ttulo2"/>
      </w:pPr>
      <w:r>
        <w:lastRenderedPageBreak/>
        <w:t xml:space="preserve">Traducción </w:t>
      </w:r>
      <w:r>
        <w:t>Jurídica</w:t>
      </w:r>
    </w:p>
    <w:p w14:paraId="7A7484BA" w14:textId="77777777" w:rsidR="00301B32" w:rsidRPr="00301B32" w:rsidRDefault="00301B32" w:rsidP="00301B32"/>
    <w:p w14:paraId="6314D618" w14:textId="77777777" w:rsidR="009B2160" w:rsidRDefault="009B2160" w:rsidP="00301B32">
      <w:pPr>
        <w:pStyle w:val="Ttulo2"/>
      </w:pPr>
      <w:r>
        <w:t xml:space="preserve">Traducción </w:t>
      </w:r>
      <w:r>
        <w:t>Económica</w:t>
      </w:r>
    </w:p>
    <w:p w14:paraId="316640BE" w14:textId="77777777" w:rsidR="00301B32" w:rsidRPr="00301B32" w:rsidRDefault="00301B32" w:rsidP="00301B32"/>
    <w:p w14:paraId="3ACE93B0" w14:textId="77777777" w:rsidR="009B2160" w:rsidRDefault="009B2160" w:rsidP="00301B32">
      <w:pPr>
        <w:pStyle w:val="Ttulo2"/>
      </w:pPr>
      <w:r>
        <w:t xml:space="preserve">Traducción </w:t>
      </w:r>
      <w:r>
        <w:t>Administrativa</w:t>
      </w:r>
    </w:p>
    <w:p w14:paraId="22049889" w14:textId="77777777" w:rsidR="00301B32" w:rsidRPr="00301B32" w:rsidRDefault="00301B32" w:rsidP="00301B32"/>
    <w:p w14:paraId="255C9231" w14:textId="77777777" w:rsidR="009B2160" w:rsidRDefault="009B2160" w:rsidP="009B2160">
      <w:pPr>
        <w:pStyle w:val="Ttulo2"/>
      </w:pPr>
      <w:r>
        <w:t>Contacto</w:t>
      </w:r>
    </w:p>
    <w:p w14:paraId="6B613425" w14:textId="77777777" w:rsidR="009B2160" w:rsidRPr="009B2160" w:rsidRDefault="009B2160" w:rsidP="009B2160">
      <w:bookmarkStart w:id="0" w:name="_GoBack"/>
      <w:bookmarkEnd w:id="0"/>
    </w:p>
    <w:sectPr w:rsidR="009B2160" w:rsidRPr="009B21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08BCC5" w14:textId="77777777" w:rsidR="00CE5435" w:rsidRDefault="00CE5435">
      <w:pPr>
        <w:spacing w:after="0" w:line="240" w:lineRule="auto"/>
      </w:pPr>
      <w:r>
        <w:separator/>
      </w:r>
    </w:p>
    <w:p w14:paraId="693E93E0" w14:textId="77777777" w:rsidR="00CE5435" w:rsidRDefault="00CE5435"/>
    <w:p w14:paraId="20BBEF10" w14:textId="77777777" w:rsidR="00CE5435" w:rsidRDefault="00CE5435"/>
  </w:endnote>
  <w:endnote w:type="continuationSeparator" w:id="0">
    <w:p w14:paraId="756D74F6" w14:textId="77777777" w:rsidR="00CE5435" w:rsidRDefault="00CE5435">
      <w:pPr>
        <w:spacing w:after="0" w:line="240" w:lineRule="auto"/>
      </w:pPr>
      <w:r>
        <w:continuationSeparator/>
      </w:r>
    </w:p>
    <w:p w14:paraId="032CECBE" w14:textId="77777777" w:rsidR="00CE5435" w:rsidRDefault="00CE5435"/>
    <w:p w14:paraId="6D82F3BC" w14:textId="77777777" w:rsidR="00CE5435" w:rsidRDefault="00CE54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704DA6" w14:textId="77777777" w:rsidR="00BB0979" w:rsidRDefault="00BB0979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6B43FD" w14:textId="77777777" w:rsidR="00BB0979" w:rsidRDefault="002801EE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1B3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131D1C" w14:textId="77777777" w:rsidR="00BB0979" w:rsidRDefault="00BB0979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8BFC63" w14:textId="77777777" w:rsidR="00CE5435" w:rsidRDefault="00CE5435">
      <w:pPr>
        <w:spacing w:after="0" w:line="240" w:lineRule="auto"/>
      </w:pPr>
      <w:r>
        <w:separator/>
      </w:r>
    </w:p>
    <w:p w14:paraId="625E2ACB" w14:textId="77777777" w:rsidR="00CE5435" w:rsidRDefault="00CE5435"/>
    <w:p w14:paraId="519C9CDD" w14:textId="77777777" w:rsidR="00CE5435" w:rsidRDefault="00CE5435"/>
  </w:footnote>
  <w:footnote w:type="continuationSeparator" w:id="0">
    <w:p w14:paraId="66DC3898" w14:textId="77777777" w:rsidR="00CE5435" w:rsidRDefault="00CE5435">
      <w:pPr>
        <w:spacing w:after="0" w:line="240" w:lineRule="auto"/>
      </w:pPr>
      <w:r>
        <w:continuationSeparator/>
      </w:r>
    </w:p>
    <w:p w14:paraId="29740B1E" w14:textId="77777777" w:rsidR="00CE5435" w:rsidRDefault="00CE5435"/>
    <w:p w14:paraId="63DB5557" w14:textId="77777777" w:rsidR="00CE5435" w:rsidRDefault="00CE5435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3DE402" w14:textId="77777777" w:rsidR="00BB0979" w:rsidRDefault="00BB0979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1AD9A2" w14:textId="77777777" w:rsidR="00BB0979" w:rsidRDefault="00BB0979">
    <w:pPr>
      <w:pStyle w:val="Encabezado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CBF386" w14:textId="77777777" w:rsidR="00BB0979" w:rsidRDefault="00BB0979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>
    <w:nsid w:val="26DA33D1"/>
    <w:multiLevelType w:val="hybridMultilevel"/>
    <w:tmpl w:val="9F16C02E"/>
    <w:lvl w:ilvl="0" w:tplc="2D128166">
      <w:start w:val="1"/>
      <w:numFmt w:val="bullet"/>
      <w:pStyle w:val="Listaconvieta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1B1C5A"/>
    <w:multiLevelType w:val="hybridMultilevel"/>
    <w:tmpl w:val="A3127486"/>
    <w:lvl w:ilvl="0" w:tplc="A96E589A">
      <w:start w:val="1"/>
      <w:numFmt w:val="decimal"/>
      <w:pStyle w:val="Listaconnmeros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9"/>
    <w:lvlOverride w:ilvl="0">
      <w:startOverride w:val="1"/>
    </w:lvlOverride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160"/>
    <w:rsid w:val="002801EE"/>
    <w:rsid w:val="00301B32"/>
    <w:rsid w:val="009569DC"/>
    <w:rsid w:val="009B2160"/>
    <w:rsid w:val="00BB0979"/>
    <w:rsid w:val="00CE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70AC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801EE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paragraph" w:styleId="Puesto">
    <w:name w:val="Title"/>
    <w:basedOn w:val="Normal"/>
    <w:link w:val="PuestoC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Listaconvietas">
    <w:name w:val="List Bullet"/>
    <w:basedOn w:val="Normal"/>
    <w:uiPriority w:val="10"/>
    <w:qFormat/>
    <w:pPr>
      <w:numPr>
        <w:numId w:val="13"/>
      </w:numPr>
    </w:pPr>
  </w:style>
  <w:style w:type="paragraph" w:styleId="Subttulo">
    <w:name w:val="Subtitle"/>
    <w:basedOn w:val="Normal"/>
    <w:link w:val="SubttuloC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sz w:val="34"/>
      <w:szCs w:val="2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i/>
      <w:iCs/>
      <w:color w:val="266CBF" w:themeColor="accent1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i/>
      <w:color w:val="266CBF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6"/>
    </w:rPr>
  </w:style>
  <w:style w:type="paragraph" w:styleId="Citaintensa">
    <w:name w:val="Intense Quote"/>
    <w:basedOn w:val="Normal"/>
    <w:next w:val="Normal"/>
    <w:link w:val="CitaintensaC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CitaintensaCar">
    <w:name w:val="Cita intensa Car"/>
    <w:basedOn w:val="Fuentedeprrafopredeter"/>
    <w:link w:val="Citaintensa"/>
    <w:uiPriority w:val="30"/>
    <w:semiHidden/>
    <w:rPr>
      <w:b/>
      <w:i/>
      <w:iCs/>
      <w:color w:val="266CBF" w:themeColor="accent1"/>
      <w:sz w:val="36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Ttulodellibro">
    <w:name w:val="Book Title"/>
    <w:basedOn w:val="Fuentedeprrafopredeter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Listaconnmeros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PuestoCar">
    <w:name w:val="Puesto Car"/>
    <w:basedOn w:val="Fuentedeprrafopredeter"/>
    <w:link w:val="Puesto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ipervnculo">
    <w:name w:val="Hyperlink"/>
    <w:basedOn w:val="Fuentedeprrafopredeter"/>
    <w:uiPriority w:val="99"/>
    <w:unhideWhenUsed/>
    <w:rPr>
      <w:color w:val="266C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gel/Library/Containers/com.microsoft.Word/Data/Library/Caches/3082/TM10002083/Creacio&#769;n%20de%20una%20list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1B1C5A"/>
    <w:multiLevelType w:val="hybridMultilevel"/>
    <w:tmpl w:val="A3127486"/>
    <w:lvl w:ilvl="0" w:tplc="A96E589A">
      <w:start w:val="1"/>
      <w:numFmt w:val="decimal"/>
      <w:pStyle w:val="Listaconnmeros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4472C4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C05"/>
    <w:rsid w:val="00CC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9AAB0842600DB43999285885CE4B02F">
    <w:name w:val="C9AAB0842600DB43999285885CE4B02F"/>
  </w:style>
  <w:style w:type="paragraph" w:styleId="Listaconnmeros">
    <w:name w:val="List Number"/>
    <w:basedOn w:val="Normal"/>
    <w:uiPriority w:val="10"/>
    <w:unhideWhenUsed/>
    <w:qFormat/>
    <w:pPr>
      <w:numPr>
        <w:numId w:val="1"/>
      </w:numPr>
      <w:spacing w:after="120" w:line="288" w:lineRule="auto"/>
    </w:pPr>
    <w:rPr>
      <w:rFonts w:eastAsiaTheme="minorHAnsi"/>
      <w:color w:val="595959" w:themeColor="text1" w:themeTint="A6"/>
      <w:sz w:val="28"/>
      <w:szCs w:val="28"/>
      <w:lang w:val="es-ES" w:eastAsia="ja-JP"/>
    </w:rPr>
  </w:style>
  <w:style w:type="paragraph" w:customStyle="1" w:styleId="A7AF80C33D2FE046AF4F44E357FACCDB">
    <w:name w:val="A7AF80C33D2FE046AF4F44E357FACC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Creación de una lista.dotx</Template>
  <TotalTime>12</TotalTime>
  <Pages>2</Pages>
  <Words>41</Words>
  <Characters>229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MARTÍNEZ DÍEZ</dc:creator>
  <cp:keywords/>
  <dc:description/>
  <cp:lastModifiedBy>ÁNGEL MARTÍNEZ DÍEZ</cp:lastModifiedBy>
  <cp:revision>1</cp:revision>
  <dcterms:created xsi:type="dcterms:W3CDTF">2021-03-05T16:18:00Z</dcterms:created>
  <dcterms:modified xsi:type="dcterms:W3CDTF">2021-03-05T16:31:00Z</dcterms:modified>
</cp:coreProperties>
</file>